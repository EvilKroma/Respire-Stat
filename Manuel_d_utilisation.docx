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Entrez le nom de la société :"/>
        <w:tag w:val="Entrez le nom de la société :"/>
        <w:id w:val="-1780489925"/>
        <w:placeholder>
          <w:docPart w:val="DB76FB72595F4C38AD9BC7B95D644EE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563D7CF7" w14:textId="38A09382" w:rsidR="008F3975" w:rsidRPr="002A4610" w:rsidRDefault="002728CB">
          <w:pPr>
            <w:pStyle w:val="Titre3"/>
            <w:spacing w:after="600"/>
          </w:pPr>
          <w:r>
            <w:t>Manuel d’utilisation</w:t>
          </w:r>
        </w:p>
      </w:sdtContent>
    </w:sdt>
    <w:p w14:paraId="0FEFFF4D" w14:textId="4522EE02" w:rsidR="008F3975" w:rsidRPr="002A4610" w:rsidRDefault="002728CB">
      <w:pPr>
        <w:pStyle w:val="Logo"/>
        <w:spacing w:before="480" w:after="480"/>
      </w:pPr>
      <w:r>
        <w:drawing>
          <wp:inline distT="0" distB="0" distL="0" distR="0" wp14:anchorId="04F9AFC9" wp14:editId="78C2A3E0">
            <wp:extent cx="2184401" cy="1456267"/>
            <wp:effectExtent l="0" t="0" r="0" b="0"/>
            <wp:docPr id="1360012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27" cy="14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Entrez le titre :"/>
        <w:tag w:val="Entrez le titre :"/>
        <w:id w:val="2007550668"/>
        <w:placeholder>
          <w:docPart w:val="8B11D198BA6D4804988DDCB69AFF21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521F236" w14:textId="3491E2C8" w:rsidR="008F3975" w:rsidRPr="002A4610" w:rsidRDefault="002728CB">
          <w:pPr>
            <w:pStyle w:val="Titre"/>
          </w:pPr>
          <w:r>
            <w:t>Respire stat</w:t>
          </w:r>
        </w:p>
      </w:sdtContent>
    </w:sdt>
    <w:p w14:paraId="0255AECE" w14:textId="49917EA9" w:rsidR="008F3975" w:rsidRPr="002A4610" w:rsidRDefault="00000000">
      <w:pPr>
        <w:pStyle w:val="Sous-titre"/>
      </w:pPr>
      <w:sdt>
        <w:sdtPr>
          <w:alias w:val="Version :"/>
          <w:tag w:val="Version :"/>
          <w:id w:val="-1061014510"/>
          <w:placeholder>
            <w:docPart w:val="93581ECFD74343C4AB0C1A56338802BD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Version</w:t>
          </w:r>
        </w:sdtContent>
      </w:sdt>
      <w:r w:rsidR="002F74A6" w:rsidRPr="002A4610">
        <w:rPr>
          <w:lang w:bidi="fr-FR"/>
        </w:rPr>
        <w:t xml:space="preserve"> </w:t>
      </w:r>
      <w:r w:rsidR="002728CB">
        <w:t>1.0</w:t>
      </w:r>
    </w:p>
    <w:p w14:paraId="2C1FB641" w14:textId="668ECDB7" w:rsidR="008F3975" w:rsidRPr="002A4610" w:rsidRDefault="002728CB">
      <w:pPr>
        <w:pStyle w:val="Sous-titre"/>
      </w:pPr>
      <w:r>
        <w:t>29/04/2024</w:t>
      </w:r>
    </w:p>
    <w:p w14:paraId="579FB5E7" w14:textId="492E7DA3" w:rsidR="008F3975" w:rsidRPr="002A4610" w:rsidRDefault="00000000">
      <w:pPr>
        <w:pStyle w:val="Titre3"/>
      </w:pPr>
      <w:sdt>
        <w:sdtPr>
          <w:alias w:val="Présenté par :"/>
          <w:tag w:val="Présenté par :"/>
          <w:id w:val="69404230"/>
          <w:placeholder>
            <w:docPart w:val="3AEEF10446E340EE9E164DEE3A4A63C0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Présenté par</w:t>
          </w:r>
        </w:sdtContent>
      </w:sdt>
      <w:r w:rsidR="00296FF7" w:rsidRPr="002A4610">
        <w:rPr>
          <w:lang w:bidi="fr-FR"/>
        </w:rPr>
        <w:br/>
      </w:r>
      <w:sdt>
        <w:sdtPr>
          <w:alias w:val="Entrez votre nom :"/>
          <w:tag w:val="Entrez votre nom :"/>
          <w:id w:val="597294063"/>
          <w:placeholder>
            <w:docPart w:val="38A706CD6E204BB589B6B8FC1B8B25E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728CB">
            <w:t>Dorian DENEUCHATEL &amp; Sofiane Wada</w:t>
          </w:r>
        </w:sdtContent>
      </w:sdt>
    </w:p>
    <w:p w14:paraId="25124B0B" w14:textId="77777777" w:rsidR="008F3975" w:rsidRPr="002A4610" w:rsidRDefault="008F3975">
      <w:pPr>
        <w:sectPr w:rsidR="008F3975" w:rsidRPr="002A4610" w:rsidSect="005330EC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7A04D81" w14:textId="68322AF3" w:rsidR="008F3975" w:rsidRDefault="002728CB" w:rsidP="002728CB">
      <w:pPr>
        <w:pStyle w:val="Titre2"/>
        <w:rPr>
          <w:rStyle w:val="Accentuationlgre"/>
        </w:rPr>
      </w:pPr>
      <w:r w:rsidRPr="002728CB">
        <w:rPr>
          <w:rStyle w:val="Accentuationlgre"/>
        </w:rPr>
        <w:lastRenderedPageBreak/>
        <w:t>Ce manuel vous permet de prendre en main le logiciel Respire Stat, veuillez suivre les étapes suivantes :</w:t>
      </w:r>
    </w:p>
    <w:p w14:paraId="36DA3189" w14:textId="77777777" w:rsidR="002728CB" w:rsidRDefault="002728CB" w:rsidP="002728CB"/>
    <w:p w14:paraId="1E4AE953" w14:textId="74ED836E" w:rsidR="002728CB" w:rsidRDefault="002728CB" w:rsidP="002728CB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>Etape 1 :</w:t>
      </w:r>
    </w:p>
    <w:p w14:paraId="199060AE" w14:textId="6A82574A" w:rsidR="004253AE" w:rsidRDefault="004253AE" w:rsidP="002728CB">
      <w:r>
        <w:t>Exécuter le fichier .jar</w:t>
      </w:r>
      <w:r w:rsidR="00F115EA">
        <w:t xml:space="preserve"> (</w:t>
      </w:r>
      <w:r w:rsidR="00F115EA" w:rsidRPr="00F115EA">
        <w:rPr>
          <w:i/>
          <w:iCs/>
        </w:rPr>
        <w:t>RespireStatG7/RespireStatG7.jar</w:t>
      </w:r>
      <w:r w:rsidR="00F115EA">
        <w:t>).</w:t>
      </w:r>
    </w:p>
    <w:p w14:paraId="50FD4609" w14:textId="5DABBF7E" w:rsidR="00F115EA" w:rsidRPr="004253AE" w:rsidRDefault="00F115EA" w:rsidP="002728CB">
      <w:r w:rsidRPr="00F115EA">
        <w:rPr>
          <w:noProof/>
        </w:rPr>
        <w:drawing>
          <wp:inline distT="0" distB="0" distL="0" distR="0" wp14:anchorId="20DE3984" wp14:editId="79AA7D57">
            <wp:extent cx="5732145" cy="1366520"/>
            <wp:effectExtent l="0" t="0" r="1905" b="5080"/>
            <wp:docPr id="961275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5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21BB" w14:textId="77777777" w:rsidR="00F115EA" w:rsidRDefault="00F115EA" w:rsidP="00F115EA">
      <w:pPr>
        <w:rPr>
          <w:b/>
          <w:bCs/>
          <w:i/>
          <w:iCs/>
          <w:u w:val="single"/>
        </w:rPr>
      </w:pPr>
    </w:p>
    <w:p w14:paraId="43B22879" w14:textId="255B9072" w:rsidR="00F115EA" w:rsidRDefault="00F115EA" w:rsidP="00F115EA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 xml:space="preserve">Etape </w:t>
      </w:r>
      <w:r>
        <w:rPr>
          <w:b/>
          <w:bCs/>
          <w:i/>
          <w:iCs/>
          <w:u w:val="single"/>
        </w:rPr>
        <w:t>2</w:t>
      </w:r>
      <w:r w:rsidRPr="002728CB">
        <w:rPr>
          <w:b/>
          <w:bCs/>
          <w:i/>
          <w:iCs/>
          <w:u w:val="single"/>
        </w:rPr>
        <w:t> :</w:t>
      </w:r>
    </w:p>
    <w:p w14:paraId="37DA613C" w14:textId="23FE36A0" w:rsidR="002728CB" w:rsidRPr="00F115EA" w:rsidRDefault="00F115EA" w:rsidP="002728CB">
      <w:pPr>
        <w:rPr>
          <w:i/>
          <w:iCs/>
        </w:rPr>
      </w:pPr>
      <w:r>
        <w:t xml:space="preserve">Celui-ci va directement sélectionner le fichier.csv contenu dans </w:t>
      </w:r>
      <w:r w:rsidRPr="00F115EA">
        <w:rPr>
          <w:i/>
          <w:iCs/>
        </w:rPr>
        <w:t>RespireStatG7/RespireStatEtu/ ecoles-creches-idf.csv.</w:t>
      </w:r>
    </w:p>
    <w:p w14:paraId="1277F9EB" w14:textId="3648DACA" w:rsidR="00F115EA" w:rsidRDefault="00F115EA" w:rsidP="002728CB">
      <w:r>
        <w:t>Appuyer sur « </w:t>
      </w:r>
      <w:r w:rsidRPr="00F115EA">
        <w:rPr>
          <w:b/>
          <w:bCs/>
        </w:rPr>
        <w:t>OK</w:t>
      </w:r>
      <w:r>
        <w:t> ».</w:t>
      </w:r>
    </w:p>
    <w:p w14:paraId="1C29FBCB" w14:textId="6DA0164B" w:rsidR="00F115EA" w:rsidRDefault="00F115EA" w:rsidP="002728CB">
      <w:r w:rsidRPr="00F115EA">
        <w:rPr>
          <w:noProof/>
        </w:rPr>
        <w:drawing>
          <wp:inline distT="0" distB="0" distL="0" distR="0" wp14:anchorId="59AE2E73" wp14:editId="0A38D3F0">
            <wp:extent cx="4344006" cy="1152686"/>
            <wp:effectExtent l="0" t="0" r="0" b="9525"/>
            <wp:docPr id="1427664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4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EA6" w14:textId="318429EB" w:rsidR="00F115EA" w:rsidRDefault="00F115EA" w:rsidP="002728CB">
      <w:r>
        <w:t>Le logiciel se lance.</w:t>
      </w:r>
    </w:p>
    <w:p w14:paraId="79057D79" w14:textId="77777777" w:rsidR="00F115EA" w:rsidRDefault="00F115EA" w:rsidP="002728CB"/>
    <w:p w14:paraId="05994D4F" w14:textId="5E0C5917" w:rsidR="00F115EA" w:rsidRDefault="00F115EA" w:rsidP="00F115EA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 xml:space="preserve">Etape </w:t>
      </w:r>
      <w:r>
        <w:rPr>
          <w:b/>
          <w:bCs/>
          <w:i/>
          <w:iCs/>
          <w:u w:val="single"/>
        </w:rPr>
        <w:t>3</w:t>
      </w:r>
      <w:r w:rsidRPr="002728CB">
        <w:rPr>
          <w:b/>
          <w:bCs/>
          <w:i/>
          <w:iCs/>
          <w:u w:val="single"/>
        </w:rPr>
        <w:t> :</w:t>
      </w:r>
    </w:p>
    <w:p w14:paraId="32F63D7A" w14:textId="276A2960" w:rsidR="00F115EA" w:rsidRDefault="00F115EA" w:rsidP="00F115EA">
      <w:r>
        <w:t>Naviguer dans les onglets</w:t>
      </w:r>
      <w:r w:rsidR="00D16530">
        <w:t>.</w:t>
      </w:r>
    </w:p>
    <w:p w14:paraId="64B941FB" w14:textId="0F2F5277" w:rsidR="00F115EA" w:rsidRDefault="00F115EA" w:rsidP="00F115EA">
      <w:r w:rsidRPr="00F115EA">
        <w:rPr>
          <w:noProof/>
        </w:rPr>
        <w:drawing>
          <wp:inline distT="0" distB="0" distL="0" distR="0" wp14:anchorId="257B57CE" wp14:editId="4422DC8F">
            <wp:extent cx="5732145" cy="1075690"/>
            <wp:effectExtent l="0" t="0" r="1905" b="0"/>
            <wp:docPr id="1996706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06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926" w14:textId="77777777" w:rsidR="00F115EA" w:rsidRDefault="00F115EA" w:rsidP="002728CB"/>
    <w:p w14:paraId="73F6C6E1" w14:textId="3ADC2C67" w:rsidR="00F115EA" w:rsidRPr="002728CB" w:rsidRDefault="00F115EA" w:rsidP="002728CB"/>
    <w:sectPr w:rsidR="00F115EA" w:rsidRPr="002728CB" w:rsidSect="005330EC">
      <w:footerReference w:type="default" r:id="rId11"/>
      <w:footerReference w:type="first" r:id="rId12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A7582" w14:textId="77777777" w:rsidR="005330EC" w:rsidRDefault="005330EC">
      <w:pPr>
        <w:spacing w:after="0" w:line="240" w:lineRule="auto"/>
      </w:pPr>
      <w:r>
        <w:separator/>
      </w:r>
    </w:p>
  </w:endnote>
  <w:endnote w:type="continuationSeparator" w:id="0">
    <w:p w14:paraId="1EF4E802" w14:textId="77777777" w:rsidR="005330EC" w:rsidRDefault="0053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, le numéro de page et les clauses de confidentialité  "/>
    </w:tblPr>
    <w:tblGrid>
      <w:gridCol w:w="3611"/>
      <w:gridCol w:w="1805"/>
      <w:gridCol w:w="3611"/>
    </w:tblGrid>
    <w:tr w:rsidR="008F3975" w:rsidRPr="002A4610" w14:paraId="6021476F" w14:textId="77777777">
      <w:tc>
        <w:tcPr>
          <w:tcW w:w="2000" w:type="pct"/>
          <w:vAlign w:val="bottom"/>
        </w:tcPr>
        <w:p w14:paraId="0398DC96" w14:textId="72572639" w:rsidR="008F3975" w:rsidRPr="002A4610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-728771662"/>
              <w:placeholder>
                <w:docPart w:val="DB76FB72595F4C38AD9BC7B95D644EE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2728CB">
                <w:t>Manuel d’utilisation</w:t>
              </w:r>
            </w:sdtContent>
          </w:sdt>
        </w:p>
      </w:tc>
      <w:tc>
        <w:tcPr>
          <w:tcW w:w="1000" w:type="pct"/>
          <w:vAlign w:val="bottom"/>
        </w:tcPr>
        <w:p w14:paraId="1A531806" w14:textId="77777777" w:rsidR="008F3975" w:rsidRPr="002A4610" w:rsidRDefault="00296FF7">
          <w:pPr>
            <w:pStyle w:val="Pieddepage"/>
            <w:jc w:val="center"/>
          </w:pPr>
          <w:r w:rsidRPr="002A4610">
            <w:rPr>
              <w:lang w:bidi="fr-FR"/>
            </w:rPr>
            <w:t xml:space="preserve">Page | </w:t>
          </w:r>
          <w:r w:rsidRPr="002A4610">
            <w:rPr>
              <w:lang w:bidi="fr-FR"/>
            </w:rPr>
            <w:fldChar w:fldCharType="begin"/>
          </w:r>
          <w:r w:rsidRPr="002A4610">
            <w:rPr>
              <w:lang w:bidi="fr-FR"/>
            </w:rPr>
            <w:instrText xml:space="preserve"> PAGE   \* MERGEFORMAT </w:instrText>
          </w:r>
          <w:r w:rsidRPr="002A4610">
            <w:rPr>
              <w:lang w:bidi="fr-FR"/>
            </w:rPr>
            <w:fldChar w:fldCharType="separate"/>
          </w:r>
          <w:r w:rsidR="002A4610" w:rsidRPr="002A4610">
            <w:rPr>
              <w:noProof/>
              <w:lang w:bidi="fr-FR"/>
            </w:rPr>
            <w:t>0</w:t>
          </w:r>
          <w:r w:rsidRPr="002A4610">
            <w:rPr>
              <w:lang w:bidi="fr-FR"/>
            </w:rPr>
            <w:fldChar w:fldCharType="end"/>
          </w:r>
        </w:p>
      </w:tc>
      <w:tc>
        <w:tcPr>
          <w:tcW w:w="2000" w:type="pct"/>
          <w:vAlign w:val="bottom"/>
        </w:tcPr>
        <w:p w14:paraId="00CD5422" w14:textId="77777777" w:rsidR="008F3975" w:rsidRPr="002A4610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338034600"/>
              <w:placeholder>
                <w:docPart w:val="476E819693B74D7C9EBF8DBCA9F564EF"/>
              </w:placeholder>
              <w:temporary/>
              <w:showingPlcHdr/>
              <w15:appearance w15:val="hidden"/>
            </w:sdtPr>
            <w:sdtContent>
              <w:r w:rsidR="00296FF7" w:rsidRPr="002A4610">
                <w:rPr>
                  <w:lang w:bidi="fr-FR"/>
                </w:rPr>
                <w:t>CONFIDENTIEL</w:t>
              </w:r>
            </w:sdtContent>
          </w:sdt>
        </w:p>
      </w:tc>
    </w:tr>
  </w:tbl>
  <w:p w14:paraId="77BE582C" w14:textId="77777777" w:rsidR="008F3975" w:rsidRPr="002A4610" w:rsidRDefault="008F39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1156098F" w14:textId="77777777" w:rsidTr="003E3E07">
      <w:tc>
        <w:tcPr>
          <w:tcW w:w="2500" w:type="pct"/>
          <w:vAlign w:val="bottom"/>
        </w:tcPr>
        <w:p w14:paraId="09422066" w14:textId="1BDD0C9D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BA5D69E5EBB34390816FA1AA51EF134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2728CB">
                <w:t>Manuel d’utilisation</w:t>
              </w:r>
            </w:sdtContent>
          </w:sdt>
        </w:p>
      </w:tc>
      <w:tc>
        <w:tcPr>
          <w:tcW w:w="2500" w:type="pct"/>
          <w:vAlign w:val="bottom"/>
        </w:tcPr>
        <w:p w14:paraId="48E19676" w14:textId="596ED6CF" w:rsidR="003E3E07" w:rsidRDefault="003727E5">
          <w:pPr>
            <w:pStyle w:val="Pieddepage"/>
            <w:jc w:val="right"/>
          </w:pPr>
          <w:r>
            <w:t>Respire Stat</w:t>
          </w:r>
        </w:p>
      </w:tc>
    </w:tr>
  </w:tbl>
  <w:p w14:paraId="2CB95A83" w14:textId="77777777" w:rsidR="008F3975" w:rsidRDefault="008F3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81E4" w14:textId="77777777" w:rsidR="005330EC" w:rsidRDefault="005330EC">
      <w:pPr>
        <w:spacing w:after="0" w:line="240" w:lineRule="auto"/>
      </w:pPr>
      <w:r>
        <w:separator/>
      </w:r>
    </w:p>
  </w:footnote>
  <w:footnote w:type="continuationSeparator" w:id="0">
    <w:p w14:paraId="1DB97449" w14:textId="77777777" w:rsidR="005330EC" w:rsidRDefault="0053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5221003">
    <w:abstractNumId w:val="9"/>
  </w:num>
  <w:num w:numId="2" w16cid:durableId="420181213">
    <w:abstractNumId w:val="7"/>
  </w:num>
  <w:num w:numId="3" w16cid:durableId="1446970757">
    <w:abstractNumId w:val="6"/>
  </w:num>
  <w:num w:numId="4" w16cid:durableId="783885975">
    <w:abstractNumId w:val="5"/>
  </w:num>
  <w:num w:numId="5" w16cid:durableId="850334081">
    <w:abstractNumId w:val="4"/>
  </w:num>
  <w:num w:numId="6" w16cid:durableId="57941703">
    <w:abstractNumId w:val="8"/>
  </w:num>
  <w:num w:numId="7" w16cid:durableId="970670002">
    <w:abstractNumId w:val="3"/>
  </w:num>
  <w:num w:numId="8" w16cid:durableId="152381568">
    <w:abstractNumId w:val="2"/>
  </w:num>
  <w:num w:numId="9" w16cid:durableId="1512061822">
    <w:abstractNumId w:val="1"/>
  </w:num>
  <w:num w:numId="10" w16cid:durableId="952129464">
    <w:abstractNumId w:val="0"/>
  </w:num>
  <w:num w:numId="11" w16cid:durableId="1232810235">
    <w:abstractNumId w:val="10"/>
  </w:num>
  <w:num w:numId="12" w16cid:durableId="2075008626">
    <w:abstractNumId w:val="11"/>
  </w:num>
  <w:num w:numId="13" w16cid:durableId="1708752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B"/>
    <w:rsid w:val="00075458"/>
    <w:rsid w:val="001E025E"/>
    <w:rsid w:val="002728CB"/>
    <w:rsid w:val="00296FF7"/>
    <w:rsid w:val="002A4610"/>
    <w:rsid w:val="002F74A6"/>
    <w:rsid w:val="003727E5"/>
    <w:rsid w:val="00374DFF"/>
    <w:rsid w:val="0038523F"/>
    <w:rsid w:val="003D5FBD"/>
    <w:rsid w:val="003E3E07"/>
    <w:rsid w:val="004253AE"/>
    <w:rsid w:val="004256C9"/>
    <w:rsid w:val="004C5E23"/>
    <w:rsid w:val="005228C6"/>
    <w:rsid w:val="005330EC"/>
    <w:rsid w:val="005C2F42"/>
    <w:rsid w:val="0060162B"/>
    <w:rsid w:val="0066185E"/>
    <w:rsid w:val="00781C24"/>
    <w:rsid w:val="007A34D4"/>
    <w:rsid w:val="008F3975"/>
    <w:rsid w:val="00995FAC"/>
    <w:rsid w:val="00B57D08"/>
    <w:rsid w:val="00B7609B"/>
    <w:rsid w:val="00C62DBD"/>
    <w:rsid w:val="00D16530"/>
    <w:rsid w:val="00DA0BEE"/>
    <w:rsid w:val="00E34199"/>
    <w:rsid w:val="00E43C6B"/>
    <w:rsid w:val="00F1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210504"/>
  <w15:chartTrackingRefBased/>
  <w15:docId w15:val="{7D386B51-DD48-47F7-8378-86D5E14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2A461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2A461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2A461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A461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A461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2A461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2A461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2A461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depage">
    <w:name w:val="footer"/>
    <w:basedOn w:val="Normal"/>
    <w:link w:val="PieddepageCar"/>
    <w:uiPriority w:val="2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2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u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76FB72595F4C38AD9BC7B95D644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784A2-09AE-43DE-A265-16CC58E0EB88}"/>
      </w:docPartPr>
      <w:docPartBody>
        <w:p w:rsidR="00A279E5" w:rsidRDefault="00000000">
          <w:pPr>
            <w:pStyle w:val="DB76FB72595F4C38AD9BC7B95D644EEA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8B11D198BA6D4804988DDCB69AFF21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D0B9B-0B9F-45EA-90E9-F3335D3718BF}"/>
      </w:docPartPr>
      <w:docPartBody>
        <w:p w:rsidR="00A279E5" w:rsidRDefault="00000000">
          <w:pPr>
            <w:pStyle w:val="8B11D198BA6D4804988DDCB69AFF2185"/>
          </w:pPr>
          <w:r>
            <w:rPr>
              <w:lang w:bidi="fr-FR"/>
            </w:rPr>
            <w:t>Discours liminaire</w:t>
          </w:r>
        </w:p>
      </w:docPartBody>
    </w:docPart>
    <w:docPart>
      <w:docPartPr>
        <w:name w:val="93581ECFD74343C4AB0C1A5633880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CB9886-876C-48F6-BB70-CB7A1BE7DF62}"/>
      </w:docPartPr>
      <w:docPartBody>
        <w:p w:rsidR="00A279E5" w:rsidRDefault="00000000">
          <w:pPr>
            <w:pStyle w:val="93581ECFD74343C4AB0C1A56338802BD"/>
          </w:pPr>
          <w:r>
            <w:rPr>
              <w:lang w:bidi="fr-FR"/>
            </w:rPr>
            <w:t>Version</w:t>
          </w:r>
        </w:p>
      </w:docPartBody>
    </w:docPart>
    <w:docPart>
      <w:docPartPr>
        <w:name w:val="3AEEF10446E340EE9E164DEE3A4A6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28348-CDE6-49FC-A5DC-9FADCC847FB1}"/>
      </w:docPartPr>
      <w:docPartBody>
        <w:p w:rsidR="00A279E5" w:rsidRDefault="00000000">
          <w:pPr>
            <w:pStyle w:val="3AEEF10446E340EE9E164DEE3A4A63C0"/>
          </w:pPr>
          <w:r>
            <w:rPr>
              <w:lang w:bidi="fr-FR"/>
            </w:rPr>
            <w:t>Présenté par</w:t>
          </w:r>
        </w:p>
      </w:docPartBody>
    </w:docPart>
    <w:docPart>
      <w:docPartPr>
        <w:name w:val="38A706CD6E204BB589B6B8FC1B8B2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F4A83-0200-44E1-BE76-FC8B49531834}"/>
      </w:docPartPr>
      <w:docPartBody>
        <w:p w:rsidR="00A279E5" w:rsidRDefault="00000000">
          <w:pPr>
            <w:pStyle w:val="38A706CD6E204BB589B6B8FC1B8B25E0"/>
          </w:pPr>
          <w:r>
            <w:rPr>
              <w:lang w:bidi="fr-FR"/>
            </w:rPr>
            <w:t>Votre nom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476E819693B74D7C9EBF8DBCA9F564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4E80EB-8E11-4827-A32C-485335AE914C}"/>
      </w:docPartPr>
      <w:docPartBody>
        <w:p w:rsidR="00A279E5" w:rsidRDefault="00000000">
          <w:pPr>
            <w:pStyle w:val="476E819693B74D7C9EBF8DBCA9F564EF"/>
          </w:pPr>
          <w:r>
            <w:rPr>
              <w:lang w:bidi="fr-FR"/>
            </w:rPr>
            <w:t>CONFIDENTIEL</w:t>
          </w:r>
        </w:p>
      </w:docPartBody>
    </w:docPart>
    <w:docPart>
      <w:docPartPr>
        <w:name w:val="BA5D69E5EBB34390816FA1AA51EF1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13391-61F9-4345-A3BB-E9AC31FC4F93}"/>
      </w:docPartPr>
      <w:docPartBody>
        <w:p w:rsidR="00A279E5" w:rsidRDefault="00000000">
          <w:pPr>
            <w:pStyle w:val="BA5D69E5EBB34390816FA1AA51EF134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59"/>
    <w:rsid w:val="00A279E5"/>
    <w:rsid w:val="00DE731D"/>
    <w:rsid w:val="00E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76FB72595F4C38AD9BC7B95D644EEA">
    <w:name w:val="DB76FB72595F4C38AD9BC7B95D644EEA"/>
  </w:style>
  <w:style w:type="paragraph" w:customStyle="1" w:styleId="8B11D198BA6D4804988DDCB69AFF2185">
    <w:name w:val="8B11D198BA6D4804988DDCB69AFF2185"/>
  </w:style>
  <w:style w:type="paragraph" w:customStyle="1" w:styleId="93581ECFD74343C4AB0C1A56338802BD">
    <w:name w:val="93581ECFD74343C4AB0C1A56338802BD"/>
  </w:style>
  <w:style w:type="paragraph" w:customStyle="1" w:styleId="3AEEF10446E340EE9E164DEE3A4A63C0">
    <w:name w:val="3AEEF10446E340EE9E164DEE3A4A63C0"/>
  </w:style>
  <w:style w:type="paragraph" w:customStyle="1" w:styleId="38A706CD6E204BB589B6B8FC1B8B25E0">
    <w:name w:val="38A706CD6E204BB589B6B8FC1B8B25E0"/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404040" w:themeColor="text1" w:themeTint="BF"/>
    </w:rPr>
  </w:style>
  <w:style w:type="paragraph" w:customStyle="1" w:styleId="476E819693B74D7C9EBF8DBCA9F564EF">
    <w:name w:val="476E819693B74D7C9EBF8DBCA9F564EF"/>
  </w:style>
  <w:style w:type="paragraph" w:customStyle="1" w:styleId="BA5D69E5EBB34390816FA1AA51EF1346">
    <w:name w:val="BA5D69E5EBB34390816FA1AA51EF1346"/>
  </w:style>
  <w:style w:type="paragraph" w:customStyle="1" w:styleId="D012563E9CCF4ACEB49C2F1F4BAE0CF3">
    <w:name w:val="D012563E9CCF4ACEB49C2F1F4BAE0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20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Manuel d’utilisation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Respire stat</dc:title>
  <dc:creator>Dorian Deneuchatel</dc:creator>
  <dc:description>Dorian DENEUCHATEL &amp; Sofiane Wada</dc:description>
  <cp:lastModifiedBy>Dorian Deneuchatel</cp:lastModifiedBy>
  <cp:revision>4</cp:revision>
  <dcterms:created xsi:type="dcterms:W3CDTF">2024-04-29T16:42:00Z</dcterms:created>
  <dcterms:modified xsi:type="dcterms:W3CDTF">2024-04-29T17:03:00Z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